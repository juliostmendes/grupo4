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F38790" w14:textId="77777777" w:rsidR="006A25C4" w:rsidRDefault="006F3CDE" w:rsidP="006F3CDE">
      <w:pPr>
        <w:jc w:val="center"/>
      </w:pPr>
      <w:r>
        <w:rPr>
          <w:noProof/>
        </w:rPr>
        <w:drawing>
          <wp:inline distT="0" distB="0" distL="0" distR="0" wp14:anchorId="3C31D54A" wp14:editId="5ED04954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465AC" w14:textId="77777777" w:rsidR="006A25C4" w:rsidRPr="00A20D4F" w:rsidRDefault="006A25C4" w:rsidP="006A25C4"/>
    <w:p w14:paraId="71DD4076" w14:textId="77777777" w:rsidR="006A25C4" w:rsidRPr="00A20D4F" w:rsidRDefault="006A25C4" w:rsidP="006A25C4"/>
    <w:p w14:paraId="4FFEEBEC" w14:textId="77777777" w:rsidR="006A25C4" w:rsidRPr="00A20D4F" w:rsidRDefault="006A25C4" w:rsidP="006A25C4"/>
    <w:p w14:paraId="01AD9CB9" w14:textId="77777777" w:rsidR="006A25C4" w:rsidRPr="00A20D4F" w:rsidRDefault="006A25C4" w:rsidP="006A25C4"/>
    <w:p w14:paraId="7C620C77" w14:textId="77777777" w:rsidR="006A25C4" w:rsidRPr="00A20D4F" w:rsidRDefault="006A25C4" w:rsidP="006A25C4"/>
    <w:p w14:paraId="58853854" w14:textId="77777777" w:rsidR="006A25C4" w:rsidRPr="00A20D4F" w:rsidRDefault="006A25C4" w:rsidP="006A25C4"/>
    <w:p w14:paraId="09CECC1B" w14:textId="77777777" w:rsidR="006A25C4" w:rsidRPr="00A20D4F" w:rsidRDefault="006A25C4" w:rsidP="006A25C4"/>
    <w:p w14:paraId="5D78D643" w14:textId="77777777" w:rsidR="006A25C4" w:rsidRPr="00A20D4F" w:rsidRDefault="006A25C4" w:rsidP="006A25C4"/>
    <w:p w14:paraId="7FC0B9DA" w14:textId="77777777" w:rsidR="006A25C4" w:rsidRPr="00A20D4F" w:rsidRDefault="006A25C4" w:rsidP="006A25C4"/>
    <w:p w14:paraId="1FA6E785" w14:textId="77777777" w:rsidR="006A25C4" w:rsidRPr="00A20D4F" w:rsidRDefault="006A25C4" w:rsidP="006A25C4"/>
    <w:p w14:paraId="610C8E97" w14:textId="77777777" w:rsidR="006A25C4" w:rsidRPr="00A20D4F" w:rsidRDefault="006A25C4" w:rsidP="006A25C4"/>
    <w:p w14:paraId="39C71651" w14:textId="77777777" w:rsidR="006A25C4" w:rsidRPr="00A20D4F" w:rsidRDefault="006A25C4" w:rsidP="006A25C4"/>
    <w:p w14:paraId="25AFE4A3" w14:textId="77777777" w:rsidR="006A25C4" w:rsidRPr="00A20D4F" w:rsidRDefault="006A25C4" w:rsidP="006A25C4"/>
    <w:p w14:paraId="67E3186E" w14:textId="77777777" w:rsidR="006A25C4" w:rsidRPr="00A20D4F" w:rsidRDefault="006A25C4" w:rsidP="006A25C4"/>
    <w:p w14:paraId="0E2D1E4A" w14:textId="77777777" w:rsidR="006A25C4" w:rsidRPr="00A20D4F" w:rsidRDefault="006A25C4" w:rsidP="006A25C4"/>
    <w:p w14:paraId="73EFA6B1" w14:textId="77777777" w:rsidR="006A25C4" w:rsidRPr="00A20D4F" w:rsidRDefault="006A25C4" w:rsidP="006A25C4"/>
    <w:p w14:paraId="5E06031C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A065C" wp14:editId="6AF2F85F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821F1476096F4CD28E1D810FDE98930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867E371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9A065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821F1476096F4CD28E1D810FDE98930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3867E371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7B23119" w14:textId="77777777" w:rsidR="006A25C4" w:rsidRPr="00264EFB" w:rsidRDefault="006A25C4" w:rsidP="006A25C4"/>
    <w:p w14:paraId="7A126372" w14:textId="77777777" w:rsidR="006A25C4" w:rsidRPr="00264EFB" w:rsidRDefault="006A25C4" w:rsidP="006A25C4"/>
    <w:p w14:paraId="2E7E04AD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2F4595" wp14:editId="5E8D1C59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940865B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&lt;X&gt;</w:t>
                                </w:r>
                              </w:p>
                            </w:sdtContent>
                          </w:sdt>
                          <w:p w14:paraId="7B6F1EAE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70F9004E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F4595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940865B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&lt;X&gt;</w:t>
                          </w:r>
                        </w:p>
                      </w:sdtContent>
                    </w:sdt>
                    <w:p w14:paraId="7B6F1EAE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70F9004E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8628DB" w14:textId="77777777" w:rsidR="006A25C4" w:rsidRPr="00264EFB" w:rsidRDefault="006A25C4" w:rsidP="006A25C4"/>
    <w:p w14:paraId="3CDA2264" w14:textId="77777777" w:rsidR="006A25C4" w:rsidRPr="00264EFB" w:rsidRDefault="006A25C4" w:rsidP="006A25C4"/>
    <w:p w14:paraId="17661F16" w14:textId="77777777" w:rsidR="006A25C4" w:rsidRPr="00264EFB" w:rsidRDefault="006A25C4" w:rsidP="006A25C4"/>
    <w:p w14:paraId="43C350C8" w14:textId="77777777" w:rsidR="006A25C4" w:rsidRPr="00264EFB" w:rsidRDefault="006A25C4" w:rsidP="006A25C4"/>
    <w:p w14:paraId="36FECE91" w14:textId="77777777" w:rsidR="006A25C4" w:rsidRPr="00264EFB" w:rsidRDefault="006A25C4" w:rsidP="006A25C4"/>
    <w:p w14:paraId="68475635" w14:textId="77777777" w:rsidR="006A25C4" w:rsidRPr="00264EFB" w:rsidRDefault="006A25C4" w:rsidP="006A25C4">
      <w:r>
        <w:tab/>
      </w:r>
    </w:p>
    <w:p w14:paraId="13C31EAD" w14:textId="77777777" w:rsidR="006A25C4" w:rsidRPr="00264EFB" w:rsidRDefault="006A25C4" w:rsidP="006A25C4"/>
    <w:p w14:paraId="3F7C8A25" w14:textId="77777777" w:rsidR="006A25C4" w:rsidRPr="00264EFB" w:rsidRDefault="006A25C4" w:rsidP="006A25C4"/>
    <w:p w14:paraId="27CC893B" w14:textId="77777777" w:rsidR="006A25C4" w:rsidRPr="00264EFB" w:rsidRDefault="006A25C4" w:rsidP="006A25C4"/>
    <w:p w14:paraId="6CB96377" w14:textId="77777777" w:rsidR="006A25C4" w:rsidRPr="00264EFB" w:rsidRDefault="006A25C4" w:rsidP="006A25C4"/>
    <w:p w14:paraId="1F29AD91" w14:textId="77777777" w:rsidR="006A25C4" w:rsidRPr="00264EFB" w:rsidRDefault="006A25C4" w:rsidP="006A25C4"/>
    <w:p w14:paraId="1CF4455B" w14:textId="77777777" w:rsidR="006A25C4" w:rsidRPr="00264EFB" w:rsidRDefault="006A25C4" w:rsidP="006A25C4"/>
    <w:p w14:paraId="621577F1" w14:textId="77777777" w:rsidR="006A25C4" w:rsidRPr="00264EFB" w:rsidRDefault="006A25C4" w:rsidP="006A25C4"/>
    <w:p w14:paraId="6CA7481E" w14:textId="77777777" w:rsidR="006A25C4" w:rsidRPr="00264EFB" w:rsidRDefault="006A25C4" w:rsidP="006A25C4"/>
    <w:p w14:paraId="6886927E" w14:textId="77777777" w:rsidR="006A25C4" w:rsidRPr="00264EFB" w:rsidRDefault="006A25C4" w:rsidP="006A25C4"/>
    <w:p w14:paraId="0DAEE5AF" w14:textId="77777777" w:rsidR="006A25C4" w:rsidRPr="00264EFB" w:rsidRDefault="006A25C4" w:rsidP="006A25C4"/>
    <w:p w14:paraId="09AE325C" w14:textId="77777777" w:rsidR="006A25C4" w:rsidRPr="00264EFB" w:rsidRDefault="006A25C4" w:rsidP="006A25C4"/>
    <w:p w14:paraId="7ACEA758" w14:textId="77777777" w:rsidR="006A25C4" w:rsidRDefault="006A25C4" w:rsidP="006A25C4">
      <w:pPr>
        <w:tabs>
          <w:tab w:val="left" w:pos="3700"/>
        </w:tabs>
      </w:pPr>
      <w:r>
        <w:tab/>
      </w:r>
    </w:p>
    <w:p w14:paraId="64F6D673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857D83" wp14:editId="2A2CFC1C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22DA90FD" w14:textId="77777777" w:rsidR="006A25C4" w:rsidRPr="00264EFB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&lt;Sigla do Projeto&gt; - &lt;Nome do Projeto&gt;</w:t>
                                </w:r>
                              </w:p>
                            </w:sdtContent>
                          </w:sdt>
                          <w:p w14:paraId="35F90716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57D83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22DA90FD" w14:textId="77777777" w:rsidR="006A25C4" w:rsidRPr="00264EFB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&lt;Sigla do Projeto&gt; - &lt;Nome do Projeto&gt;</w:t>
                          </w:r>
                        </w:p>
                      </w:sdtContent>
                    </w:sdt>
                    <w:p w14:paraId="35F90716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6C8DE0CD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445B8638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19F60F50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0FB626D7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59FCB11D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4E23896A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115CC3FB" w14:textId="77777777" w:rsidTr="00EC38D2">
        <w:trPr>
          <w:trHeight w:val="284"/>
        </w:trPr>
        <w:tc>
          <w:tcPr>
            <w:tcW w:w="1550" w:type="dxa"/>
          </w:tcPr>
          <w:p w14:paraId="0638DC9A" w14:textId="48D15F79" w:rsidR="006A25C4" w:rsidRPr="00AB66FD" w:rsidRDefault="006A25C4" w:rsidP="00EC38D2">
            <w:pPr>
              <w:pStyle w:val="Instruo"/>
            </w:pPr>
          </w:p>
          <w:p w14:paraId="4E73B3A5" w14:textId="77777777" w:rsidR="006A25C4" w:rsidRPr="00AB66FD" w:rsidRDefault="006A25C4" w:rsidP="00EC38D2">
            <w:pPr>
              <w:pStyle w:val="Instruo"/>
            </w:pPr>
          </w:p>
        </w:tc>
        <w:tc>
          <w:tcPr>
            <w:tcW w:w="1080" w:type="dxa"/>
          </w:tcPr>
          <w:p w14:paraId="47BFA785" w14:textId="3ED9011D" w:rsidR="006A25C4" w:rsidRPr="00AB66FD" w:rsidRDefault="006A25C4" w:rsidP="00EC38D2">
            <w:pPr>
              <w:pStyle w:val="Instruo"/>
            </w:pPr>
          </w:p>
        </w:tc>
        <w:tc>
          <w:tcPr>
            <w:tcW w:w="4680" w:type="dxa"/>
          </w:tcPr>
          <w:p w14:paraId="1E8A6658" w14:textId="1A3854EA" w:rsidR="006A25C4" w:rsidRPr="00AB66FD" w:rsidRDefault="006A25C4" w:rsidP="00EC38D2">
            <w:pPr>
              <w:pStyle w:val="Instruo"/>
            </w:pPr>
          </w:p>
        </w:tc>
        <w:tc>
          <w:tcPr>
            <w:tcW w:w="2410" w:type="dxa"/>
          </w:tcPr>
          <w:p w14:paraId="3E850D51" w14:textId="2B93830F" w:rsidR="006A25C4" w:rsidRPr="00AB66FD" w:rsidRDefault="006A25C4" w:rsidP="00EC38D2">
            <w:pPr>
              <w:pStyle w:val="Instruo"/>
            </w:pPr>
          </w:p>
        </w:tc>
      </w:tr>
      <w:tr w:rsidR="006A25C4" w14:paraId="6D5C75D5" w14:textId="77777777" w:rsidTr="00EC38D2">
        <w:trPr>
          <w:trHeight w:val="284"/>
        </w:trPr>
        <w:tc>
          <w:tcPr>
            <w:tcW w:w="1550" w:type="dxa"/>
          </w:tcPr>
          <w:p w14:paraId="2ED728B6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0F418E42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60FB4008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21D46CBE" w14:textId="77777777" w:rsidR="006A25C4" w:rsidRDefault="006A25C4" w:rsidP="00EC38D2">
            <w:pPr>
              <w:jc w:val="left"/>
            </w:pPr>
          </w:p>
        </w:tc>
      </w:tr>
      <w:tr w:rsidR="006A25C4" w14:paraId="56C138DA" w14:textId="77777777" w:rsidTr="00EC38D2">
        <w:trPr>
          <w:trHeight w:val="284"/>
        </w:trPr>
        <w:tc>
          <w:tcPr>
            <w:tcW w:w="1550" w:type="dxa"/>
          </w:tcPr>
          <w:p w14:paraId="0F217128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10FEB9EA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172F0A32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02A6DEE2" w14:textId="77777777" w:rsidR="006A25C4" w:rsidRDefault="006A25C4" w:rsidP="00EC38D2">
            <w:pPr>
              <w:jc w:val="left"/>
            </w:pPr>
          </w:p>
        </w:tc>
      </w:tr>
    </w:tbl>
    <w:p w14:paraId="4DAED83E" w14:textId="77777777" w:rsidR="00CA1C0D" w:rsidRDefault="00CA1C0D"/>
    <w:p w14:paraId="47AA9339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75DEBD3B" w14:textId="77777777"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7D0E843B" w14:textId="77777777" w:rsidR="00B31999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30F3B8C1" w14:textId="77777777" w:rsidR="00B31999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11039E8E" w14:textId="77777777" w:rsidR="00B31999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52E66A47" w14:textId="77777777" w:rsidR="00B31999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6C880493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5</w:t>
        </w:r>
        <w:r w:rsidR="00B31999">
          <w:rPr>
            <w:webHidden/>
          </w:rPr>
          <w:fldChar w:fldCharType="end"/>
        </w:r>
      </w:hyperlink>
    </w:p>
    <w:p w14:paraId="392472FD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465C29DA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58BE7725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1DEDB650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4377D5CE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67522942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5605B89E" w14:textId="77777777" w:rsidR="00152A9F" w:rsidRDefault="00152A9F" w:rsidP="00152A9F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2E6912F7" w14:textId="20E36EBB" w:rsidR="00A64A28" w:rsidRPr="00A64A28" w:rsidRDefault="00A64A28" w:rsidP="00A64A28">
      <w:pPr>
        <w:rPr>
          <w:lang w:val="pt-PT" w:eastAsia="en-US"/>
        </w:rPr>
      </w:pPr>
      <w:r>
        <w:rPr>
          <w:lang w:val="pt-PT" w:eastAsia="en-US"/>
        </w:rPr>
        <w:t>Ger</w:t>
      </w:r>
      <w:r w:rsidR="00C820AE">
        <w:rPr>
          <w:lang w:val="pt-PT" w:eastAsia="en-US"/>
        </w:rPr>
        <w:t>e</w:t>
      </w:r>
      <w:r>
        <w:rPr>
          <w:lang w:val="pt-PT" w:eastAsia="en-US"/>
        </w:rPr>
        <w:t>nciar o cadastro de usuários, talhões, insta</w:t>
      </w:r>
      <w:r w:rsidR="00C820AE">
        <w:rPr>
          <w:lang w:val="pt-PT" w:eastAsia="en-US"/>
        </w:rPr>
        <w:t>la</w:t>
      </w:r>
      <w:r>
        <w:rPr>
          <w:lang w:val="pt-PT" w:eastAsia="en-US"/>
        </w:rPr>
        <w:t>ções e funcion</w:t>
      </w:r>
      <w:r w:rsidR="00C820AE">
        <w:rPr>
          <w:lang w:val="pt-PT" w:eastAsia="en-US"/>
        </w:rPr>
        <w:t>á</w:t>
      </w:r>
      <w:r>
        <w:rPr>
          <w:lang w:val="pt-PT" w:eastAsia="en-US"/>
        </w:rPr>
        <w:t>rio.</w:t>
      </w:r>
    </w:p>
    <w:p w14:paraId="02E522C9" w14:textId="77777777" w:rsidR="008535C4" w:rsidRDefault="008535C4" w:rsidP="00970EC6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2D6000D3" w14:textId="61511B33" w:rsidR="00C820AE" w:rsidRPr="00C820AE" w:rsidRDefault="00C820AE" w:rsidP="00C820AE">
      <w:pPr>
        <w:rPr>
          <w:lang w:val="pt-PT" w:eastAsia="en-US"/>
        </w:rPr>
      </w:pPr>
      <w:r>
        <w:rPr>
          <w:lang w:val="pt-PT" w:eastAsia="en-US"/>
        </w:rPr>
        <w:t xml:space="preserve">Auxiliar a gestão de fazendas de cafeicultores </w:t>
      </w:r>
    </w:p>
    <w:p w14:paraId="6E4C08B3" w14:textId="0466BEA7" w:rsidR="00152A9F" w:rsidRDefault="00152A9F" w:rsidP="00152A9F">
      <w:pPr>
        <w:pStyle w:val="Ttulo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 w14:paraId="79BA46E0" w14:textId="70980B86" w:rsidR="00C820AE" w:rsidRPr="00C820AE" w:rsidRDefault="00C820AE" w:rsidP="00C820AE">
      <w:pPr>
        <w:rPr>
          <w:lang w:val="pt-PT" w:eastAsia="en-US"/>
        </w:rPr>
      </w:pPr>
      <w:r>
        <w:rPr>
          <w:lang w:val="pt-PT" w:eastAsia="en-US"/>
        </w:rPr>
        <w:t xml:space="preserve">Talhões: </w:t>
      </w:r>
      <w:r w:rsidRPr="00C820AE">
        <w:rPr>
          <w:lang w:val="pt-PT" w:eastAsia="en-US"/>
        </w:rPr>
        <w:t>unidade mínima de cultivo de uma propriedade que é construído com base em relevo e planejamento de mecanização</w:t>
      </w:r>
    </w:p>
    <w:p w14:paraId="108E90D4" w14:textId="77777777" w:rsidR="00152A9F" w:rsidRDefault="00152A9F" w:rsidP="00152A9F">
      <w:pPr>
        <w:pStyle w:val="Ttulo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14:paraId="459E0CB4" w14:textId="77777777" w:rsidR="0091283D" w:rsidRDefault="0091283D" w:rsidP="0091283D">
      <w:pPr>
        <w:rPr>
          <w:lang w:val="pt-PT"/>
        </w:rPr>
      </w:pPr>
    </w:p>
    <w:p w14:paraId="5B5A2556" w14:textId="77777777" w:rsidR="0091283D" w:rsidRPr="0091283D" w:rsidRDefault="0091283D" w:rsidP="0091283D">
      <w:pPr>
        <w:rPr>
          <w:lang w:val="pt-PT"/>
        </w:rPr>
      </w:pPr>
    </w:p>
    <w:p w14:paraId="2C574D2E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1FE68E29" w14:textId="14AF67B9" w:rsidR="00184C3A" w:rsidRDefault="00E14F8E" w:rsidP="00184C3A">
      <w:pPr>
        <w:pStyle w:val="Ttulo1"/>
      </w:pPr>
      <w:bookmarkStart w:id="18" w:name="_Toc41559914"/>
      <w:r>
        <w:lastRenderedPageBreak/>
        <w:t>Problema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94"/>
        <w:gridCol w:w="2098"/>
        <w:gridCol w:w="3853"/>
        <w:gridCol w:w="5583"/>
      </w:tblGrid>
      <w:tr w:rsidR="00480DDC" w:rsidRPr="0091283D" w14:paraId="5CEF477D" w14:textId="77777777" w:rsidTr="0091283D">
        <w:tc>
          <w:tcPr>
            <w:tcW w:w="3652" w:type="dxa"/>
            <w:shd w:val="pct5" w:color="auto" w:fill="auto"/>
          </w:tcPr>
          <w:p w14:paraId="6AE882F9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14:paraId="74F5809E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14:paraId="0954187A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14:paraId="7A3BA329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0878A688" w14:textId="77777777" w:rsidTr="0091283D">
        <w:tc>
          <w:tcPr>
            <w:tcW w:w="3652" w:type="dxa"/>
          </w:tcPr>
          <w:p w14:paraId="62968051" w14:textId="2DE0516C" w:rsidR="00480DDC" w:rsidRDefault="00480DDC" w:rsidP="00480DDC">
            <w:pPr>
              <w:pStyle w:val="Instruo"/>
            </w:pPr>
          </w:p>
          <w:p w14:paraId="35635E82" w14:textId="30EDE62F" w:rsidR="00C820AE" w:rsidRPr="00C820AE" w:rsidRDefault="00C820AE" w:rsidP="00C820AE">
            <w:r>
              <w:t xml:space="preserve">Modelagem de </w:t>
            </w:r>
            <w:r w:rsidRPr="00C820AE">
              <w:t>usuários, talhões, insta</w:t>
            </w:r>
            <w:r>
              <w:t>la</w:t>
            </w:r>
            <w:r w:rsidRPr="00C820AE">
              <w:t>ções e funcion</w:t>
            </w:r>
            <w:r>
              <w:t>á</w:t>
            </w:r>
            <w:r w:rsidRPr="00C820AE">
              <w:t>rio</w:t>
            </w:r>
            <w:r>
              <w:t xml:space="preserve"> necessitam de atualização </w:t>
            </w:r>
          </w:p>
          <w:p w14:paraId="16A533A3" w14:textId="11A069A3" w:rsidR="00184C3A" w:rsidRDefault="00184C3A" w:rsidP="00480DDC">
            <w:pPr>
              <w:pStyle w:val="Instruo"/>
            </w:pPr>
          </w:p>
        </w:tc>
        <w:tc>
          <w:tcPr>
            <w:tcW w:w="2123" w:type="dxa"/>
          </w:tcPr>
          <w:p w14:paraId="5ABAB4E0" w14:textId="26D855F8" w:rsidR="00480DDC" w:rsidRDefault="00480DDC" w:rsidP="0006541F">
            <w:pPr>
              <w:pStyle w:val="Instruo"/>
            </w:pPr>
          </w:p>
          <w:p w14:paraId="055630F5" w14:textId="234C3D54" w:rsidR="009F2134" w:rsidRPr="009F2134" w:rsidRDefault="009F2134" w:rsidP="009F2134">
            <w:r>
              <w:t>Usuários do sistema</w:t>
            </w:r>
          </w:p>
          <w:p w14:paraId="47B9EC36" w14:textId="77777777" w:rsidR="0006541F" w:rsidRPr="0006541F" w:rsidRDefault="0006541F" w:rsidP="0006541F"/>
          <w:p w14:paraId="20EB2F67" w14:textId="3ED97AA2" w:rsidR="00184C3A" w:rsidRDefault="00184C3A" w:rsidP="009F2134">
            <w:pPr>
              <w:pStyle w:val="Instruo"/>
              <w:ind w:left="360"/>
            </w:pPr>
          </w:p>
        </w:tc>
        <w:tc>
          <w:tcPr>
            <w:tcW w:w="3896" w:type="dxa"/>
          </w:tcPr>
          <w:p w14:paraId="261260EF" w14:textId="77777777" w:rsidR="00184C3A" w:rsidRDefault="00184C3A" w:rsidP="009F2134">
            <w:pPr>
              <w:pStyle w:val="Instruo"/>
            </w:pPr>
          </w:p>
          <w:p w14:paraId="16E0B755" w14:textId="77777777" w:rsidR="009F2134" w:rsidRDefault="009F2134" w:rsidP="009F2134">
            <w:pPr>
              <w:pStyle w:val="PargrafodaLista"/>
              <w:numPr>
                <w:ilvl w:val="0"/>
                <w:numId w:val="11"/>
              </w:numPr>
            </w:pPr>
            <w:r>
              <w:t>Configuração e código repetitivo</w:t>
            </w:r>
          </w:p>
          <w:p w14:paraId="43D7CA83" w14:textId="70A3331A" w:rsidR="009F2134" w:rsidRPr="009F2134" w:rsidRDefault="009F2134" w:rsidP="009F2134">
            <w:pPr>
              <w:pStyle w:val="PargrafodaLista"/>
              <w:numPr>
                <w:ilvl w:val="0"/>
                <w:numId w:val="11"/>
              </w:numPr>
            </w:pPr>
            <w:r>
              <w:t>Facilitar manutenções futuras</w:t>
            </w:r>
          </w:p>
        </w:tc>
        <w:tc>
          <w:tcPr>
            <w:tcW w:w="5683" w:type="dxa"/>
          </w:tcPr>
          <w:p w14:paraId="4880ECDD" w14:textId="6E351FAA" w:rsidR="00480DDC" w:rsidRDefault="00480DDC" w:rsidP="00480DDC">
            <w:pPr>
              <w:pStyle w:val="Instruo"/>
              <w:rPr>
                <w:lang w:val="pt-PT"/>
              </w:rPr>
            </w:pPr>
          </w:p>
          <w:p w14:paraId="68C3D412" w14:textId="0A96F372" w:rsidR="009F2134" w:rsidRPr="009F2134" w:rsidRDefault="009F2134" w:rsidP="009F2134">
            <w:pPr>
              <w:rPr>
                <w:lang w:val="pt-PT"/>
              </w:rPr>
            </w:pPr>
            <w:r>
              <w:rPr>
                <w:lang w:val="pt-PT"/>
              </w:rPr>
              <w:t>O usuário poderá cadastrar, revisar, atualizar e remover os componentes cadastrados</w:t>
            </w:r>
          </w:p>
          <w:p w14:paraId="372B6FB2" w14:textId="77777777" w:rsidR="00480DDC" w:rsidRPr="00480DDC" w:rsidRDefault="00480DDC" w:rsidP="00480DDC"/>
          <w:p w14:paraId="1868D323" w14:textId="77777777" w:rsidR="00184C3A" w:rsidRDefault="00184C3A" w:rsidP="00184C3A"/>
        </w:tc>
      </w:tr>
      <w:tr w:rsidR="0095017F" w14:paraId="0CE2E8A0" w14:textId="77777777" w:rsidTr="0091283D">
        <w:tc>
          <w:tcPr>
            <w:tcW w:w="3652" w:type="dxa"/>
          </w:tcPr>
          <w:p w14:paraId="17996775" w14:textId="77777777" w:rsidR="0095017F" w:rsidRDefault="0095017F" w:rsidP="00480DDC">
            <w:pPr>
              <w:pStyle w:val="Instruo"/>
            </w:pPr>
          </w:p>
          <w:p w14:paraId="7322A1E2" w14:textId="77777777" w:rsidR="0095017F" w:rsidRDefault="0095017F" w:rsidP="0095017F"/>
          <w:p w14:paraId="12A945A7" w14:textId="77777777" w:rsidR="0095017F" w:rsidRPr="0095017F" w:rsidRDefault="0095017F" w:rsidP="0095017F"/>
        </w:tc>
        <w:tc>
          <w:tcPr>
            <w:tcW w:w="2123" w:type="dxa"/>
          </w:tcPr>
          <w:p w14:paraId="02E1D689" w14:textId="77777777" w:rsidR="0095017F" w:rsidRDefault="0095017F" w:rsidP="0006541F">
            <w:pPr>
              <w:pStyle w:val="Instruo"/>
            </w:pPr>
          </w:p>
        </w:tc>
        <w:tc>
          <w:tcPr>
            <w:tcW w:w="3896" w:type="dxa"/>
          </w:tcPr>
          <w:p w14:paraId="2CF00875" w14:textId="77777777" w:rsidR="0095017F" w:rsidRDefault="0095017F" w:rsidP="0006541F">
            <w:pPr>
              <w:pStyle w:val="Instruo"/>
            </w:pPr>
          </w:p>
        </w:tc>
        <w:tc>
          <w:tcPr>
            <w:tcW w:w="5683" w:type="dxa"/>
          </w:tcPr>
          <w:p w14:paraId="0F813D50" w14:textId="77777777" w:rsidR="0095017F" w:rsidRDefault="0095017F" w:rsidP="00480DDC">
            <w:pPr>
              <w:pStyle w:val="Instruo"/>
              <w:rPr>
                <w:lang w:val="pt-PT"/>
              </w:rPr>
            </w:pPr>
          </w:p>
          <w:p w14:paraId="6C19D125" w14:textId="77777777" w:rsidR="00D77A69" w:rsidRDefault="00D77A69" w:rsidP="00D77A69">
            <w:pPr>
              <w:rPr>
                <w:lang w:val="pt-PT"/>
              </w:rPr>
            </w:pPr>
          </w:p>
          <w:p w14:paraId="3579634A" w14:textId="77777777" w:rsidR="00D77A69" w:rsidRPr="00D77A69" w:rsidRDefault="00D77A69" w:rsidP="00D77A69">
            <w:pPr>
              <w:rPr>
                <w:lang w:val="pt-PT"/>
              </w:rPr>
            </w:pPr>
          </w:p>
        </w:tc>
      </w:tr>
    </w:tbl>
    <w:p w14:paraId="7802F453" w14:textId="77777777" w:rsidR="00D77A69" w:rsidRDefault="00D77A69" w:rsidP="00D77A69">
      <w:pPr>
        <w:rPr>
          <w:lang w:val="pt-PT"/>
        </w:rPr>
      </w:pPr>
    </w:p>
    <w:p w14:paraId="246408D1" w14:textId="77777777" w:rsidR="00DA2E88" w:rsidRDefault="00DA2E88" w:rsidP="00D77A69">
      <w:pPr>
        <w:rPr>
          <w:lang w:val="pt-PT"/>
        </w:rPr>
      </w:pPr>
    </w:p>
    <w:p w14:paraId="2CB30CB9" w14:textId="77777777" w:rsidR="00DA2E88" w:rsidRPr="0091283D" w:rsidRDefault="00DA2E88" w:rsidP="00DA2E88">
      <w:pPr>
        <w:rPr>
          <w:lang w:val="pt-PT"/>
        </w:rPr>
      </w:pPr>
    </w:p>
    <w:p w14:paraId="6BFBE407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3967E40B" w14:textId="77777777" w:rsidR="00DA2E88" w:rsidRDefault="00DA2E88" w:rsidP="00D77A69">
      <w:pPr>
        <w:rPr>
          <w:lang w:val="pt-PT"/>
        </w:rPr>
      </w:pPr>
    </w:p>
    <w:p w14:paraId="61A44B71" w14:textId="77777777" w:rsidR="0037618A" w:rsidRPr="0037618A" w:rsidRDefault="0037618A" w:rsidP="0037618A">
      <w:pPr>
        <w:pStyle w:val="Ttulo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"/>
        <w:gridCol w:w="2008"/>
        <w:gridCol w:w="1963"/>
      </w:tblGrid>
      <w:tr w:rsidR="009F2134" w:rsidRPr="0091283D" w14:paraId="049C80F5" w14:textId="77777777" w:rsidTr="00DA2E88">
        <w:tc>
          <w:tcPr>
            <w:tcW w:w="0" w:type="auto"/>
            <w:shd w:val="pct5" w:color="auto" w:fill="auto"/>
          </w:tcPr>
          <w:p w14:paraId="76EF18E5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4D9B0A24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4FE0F825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9F2134" w14:paraId="719DABD6" w14:textId="77777777" w:rsidTr="00DA2E88">
        <w:tc>
          <w:tcPr>
            <w:tcW w:w="0" w:type="auto"/>
          </w:tcPr>
          <w:p w14:paraId="11AC9C40" w14:textId="77777777" w:rsidR="0091283D" w:rsidRDefault="0091283D" w:rsidP="0091283D">
            <w:pPr>
              <w:pStyle w:val="Instruo"/>
              <w:rPr>
                <w:lang w:val="pt-PT"/>
              </w:rPr>
            </w:pPr>
          </w:p>
          <w:p w14:paraId="2C47DE90" w14:textId="451BAD95" w:rsidR="009F2134" w:rsidRPr="009F2134" w:rsidRDefault="009F2134" w:rsidP="009F2134">
            <w:pPr>
              <w:rPr>
                <w:lang w:val="pt-PT"/>
              </w:rPr>
            </w:pPr>
            <w:r>
              <w:rPr>
                <w:lang w:val="pt-PT"/>
              </w:rPr>
              <w:t>Murakami</w:t>
            </w:r>
          </w:p>
        </w:tc>
        <w:tc>
          <w:tcPr>
            <w:tcW w:w="0" w:type="auto"/>
          </w:tcPr>
          <w:p w14:paraId="5C321772" w14:textId="0E9428A8" w:rsidR="009F2134" w:rsidRDefault="009F2134" w:rsidP="009F2134">
            <w:pPr>
              <w:pStyle w:val="Instruo"/>
              <w:rPr>
                <w:lang w:val="pt-PT"/>
              </w:rPr>
            </w:pPr>
          </w:p>
          <w:p w14:paraId="410FAB25" w14:textId="5AEB3972" w:rsidR="009F2134" w:rsidRPr="009F2134" w:rsidRDefault="009F2134" w:rsidP="009F2134">
            <w:pPr>
              <w:rPr>
                <w:lang w:val="pt-PT"/>
              </w:rPr>
            </w:pPr>
            <w:r>
              <w:rPr>
                <w:lang w:val="pt-PT"/>
              </w:rPr>
              <w:t>Dono</w:t>
            </w:r>
          </w:p>
          <w:p w14:paraId="4428E149" w14:textId="51DF137B" w:rsidR="0091283D" w:rsidRDefault="0091283D" w:rsidP="0091283D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6F5777C5" w14:textId="5A18D971" w:rsidR="009F2134" w:rsidRDefault="0091283D" w:rsidP="009F2134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 xml:space="preserve"> </w:t>
            </w:r>
          </w:p>
          <w:p w14:paraId="177B55F7" w14:textId="54748D5C" w:rsidR="0091283D" w:rsidRPr="009F2134" w:rsidRDefault="009F2134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>
              <w:rPr>
                <w:i w:val="0"/>
                <w:iCs/>
                <w:color w:val="auto"/>
                <w:lang w:val="pt-PT"/>
              </w:rPr>
              <w:t>Gerenciar o projeto</w:t>
            </w:r>
          </w:p>
        </w:tc>
      </w:tr>
      <w:tr w:rsidR="009F2134" w14:paraId="2BF74FA5" w14:textId="77777777" w:rsidTr="00DA2E88">
        <w:tc>
          <w:tcPr>
            <w:tcW w:w="0" w:type="auto"/>
          </w:tcPr>
          <w:p w14:paraId="56CD5833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  <w:p w14:paraId="48D6190B" w14:textId="3F8E819E" w:rsidR="00C85453" w:rsidRPr="00C85453" w:rsidRDefault="00C85453" w:rsidP="00C85453">
            <w:pPr>
              <w:rPr>
                <w:lang w:val="pt-PT"/>
              </w:rPr>
            </w:pPr>
            <w:r>
              <w:rPr>
                <w:lang w:val="pt-PT"/>
              </w:rPr>
              <w:t>Usuário</w:t>
            </w:r>
          </w:p>
        </w:tc>
        <w:tc>
          <w:tcPr>
            <w:tcW w:w="0" w:type="auto"/>
          </w:tcPr>
          <w:p w14:paraId="4971330E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  <w:p w14:paraId="588B8ED7" w14:textId="5B4AAD5E" w:rsidR="00C85453" w:rsidRPr="00C85453" w:rsidRDefault="00C85453" w:rsidP="00C85453">
            <w:pPr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  <w:tc>
          <w:tcPr>
            <w:tcW w:w="0" w:type="auto"/>
          </w:tcPr>
          <w:p w14:paraId="3E79CA5A" w14:textId="77777777" w:rsidR="0091283D" w:rsidRDefault="0091283D" w:rsidP="0091283D">
            <w:pPr>
              <w:pStyle w:val="Instruo"/>
              <w:rPr>
                <w:lang w:val="pt-PT"/>
              </w:rPr>
            </w:pPr>
          </w:p>
          <w:p w14:paraId="7CF3B1C2" w14:textId="4A38EC8F" w:rsidR="00C85453" w:rsidRPr="00C85453" w:rsidRDefault="00C85453" w:rsidP="00C85453">
            <w:pPr>
              <w:rPr>
                <w:lang w:val="pt-PT"/>
              </w:rPr>
            </w:pPr>
            <w:r>
              <w:rPr>
                <w:lang w:val="pt-PT"/>
              </w:rPr>
              <w:t>Utilizar o sistema</w:t>
            </w:r>
          </w:p>
        </w:tc>
      </w:tr>
    </w:tbl>
    <w:p w14:paraId="730C3A7A" w14:textId="77777777" w:rsidR="0037618A" w:rsidRDefault="0037618A" w:rsidP="0037618A">
      <w:pPr>
        <w:rPr>
          <w:lang w:val="pt-PT"/>
        </w:rPr>
      </w:pPr>
    </w:p>
    <w:p w14:paraId="2152909D" w14:textId="104CBA1E" w:rsidR="00DA2E88" w:rsidRPr="00C85453" w:rsidRDefault="00E14F8E" w:rsidP="00C85453">
      <w:pPr>
        <w:pStyle w:val="Ttulo1"/>
        <w:rPr>
          <w:lang w:val="pt-PT"/>
        </w:rPr>
      </w:pPr>
      <w:bookmarkStart w:id="20" w:name="_Toc41559916"/>
      <w:r>
        <w:rPr>
          <w:lang w:val="pt-PT"/>
        </w:rPr>
        <w:t>Restrições Impostas</w:t>
      </w:r>
      <w:bookmarkEnd w:id="20"/>
    </w:p>
    <w:p w14:paraId="66B22DA1" w14:textId="77777777" w:rsidR="00BD4D84" w:rsidRPr="00C85453" w:rsidRDefault="00BD4D84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C85453">
        <w:rPr>
          <w:i w:val="0"/>
          <w:iCs/>
          <w:color w:val="auto"/>
          <w:lang w:val="pt-PT"/>
        </w:rPr>
        <w:t>Deve ser uma aplicação web;</w:t>
      </w:r>
    </w:p>
    <w:p w14:paraId="5C8D6C5A" w14:textId="20BAF11C" w:rsidR="00BD4D84" w:rsidRPr="00C85453" w:rsidRDefault="00BD4D84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C85453">
        <w:rPr>
          <w:i w:val="0"/>
          <w:iCs/>
          <w:color w:val="auto"/>
          <w:lang w:val="pt-PT"/>
        </w:rPr>
        <w:t>Deve</w:t>
      </w:r>
      <w:r w:rsidR="00C85453">
        <w:rPr>
          <w:i w:val="0"/>
          <w:iCs/>
          <w:color w:val="auto"/>
          <w:lang w:val="pt-PT"/>
        </w:rPr>
        <w:t xml:space="preserve"> utilizar o framework Spring</w:t>
      </w:r>
      <w:r w:rsidRPr="00C85453">
        <w:rPr>
          <w:i w:val="0"/>
          <w:iCs/>
          <w:color w:val="auto"/>
          <w:lang w:val="pt-PT"/>
        </w:rPr>
        <w:t>;</w:t>
      </w:r>
    </w:p>
    <w:p w14:paraId="41E71499" w14:textId="029B055E" w:rsidR="00CA1C0D" w:rsidRPr="00C85453" w:rsidRDefault="000568CE" w:rsidP="00C85453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C85453">
        <w:rPr>
          <w:i w:val="0"/>
          <w:iCs/>
          <w:color w:val="auto"/>
          <w:lang w:val="pt-PT"/>
        </w:rPr>
        <w:t>Deve usar a linguagem de programação Java;</w:t>
      </w:r>
    </w:p>
    <w:p w14:paraId="590DFEE8" w14:textId="0B8C0658" w:rsidR="007B7D37" w:rsidRDefault="007B7D37" w:rsidP="007B7D37">
      <w:pPr>
        <w:pStyle w:val="Ttulo1"/>
        <w:rPr>
          <w:lang w:val="pt-PT"/>
        </w:rPr>
      </w:pPr>
      <w:bookmarkStart w:id="21" w:name="_Toc41559917"/>
      <w:r>
        <w:rPr>
          <w:lang w:val="pt-PT"/>
        </w:rPr>
        <w:t>Riscos</w:t>
      </w:r>
      <w:bookmarkEnd w:id="21"/>
    </w:p>
    <w:p w14:paraId="5F9B82D9" w14:textId="77777777" w:rsidR="007B7D37" w:rsidRPr="00C85453" w:rsidRDefault="00E40350" w:rsidP="00A67195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C85453">
        <w:rPr>
          <w:i w:val="0"/>
          <w:iCs/>
          <w:color w:val="auto"/>
          <w:lang w:val="pt-PT"/>
        </w:rPr>
        <w:t>Cumprimento de prazo dada a complexidade e tempo para o desenvolvimento do sistema.</w:t>
      </w:r>
    </w:p>
    <w:p w14:paraId="086682FB" w14:textId="2572E4B2" w:rsidR="00BD4D84" w:rsidRPr="00C85453" w:rsidRDefault="00E14F8E" w:rsidP="00C85453">
      <w:pPr>
        <w:pStyle w:val="Ttulo1"/>
        <w:rPr>
          <w:lang w:val="pt-PT"/>
        </w:rPr>
      </w:pPr>
      <w:bookmarkStart w:id="22" w:name="_Toc41559918"/>
      <w:r>
        <w:rPr>
          <w:lang w:val="pt-PT"/>
        </w:rPr>
        <w:t>Requisitos de Documentação</w:t>
      </w:r>
      <w:bookmarkEnd w:id="22"/>
    </w:p>
    <w:p w14:paraId="050C1943" w14:textId="15B83D6F" w:rsidR="00CA1C0D" w:rsidRPr="00C85453" w:rsidRDefault="00C85453" w:rsidP="00BD4D84">
      <w:pPr>
        <w:pStyle w:val="Instruo"/>
        <w:numPr>
          <w:ilvl w:val="0"/>
          <w:numId w:val="8"/>
        </w:numPr>
        <w:rPr>
          <w:i w:val="0"/>
          <w:iCs/>
          <w:color w:val="auto"/>
          <w:lang w:val="pt-PT"/>
        </w:rPr>
      </w:pPr>
      <w:r w:rsidRPr="00C85453">
        <w:rPr>
          <w:i w:val="0"/>
          <w:iCs/>
          <w:color w:val="auto"/>
          <w:lang w:val="pt-PT"/>
        </w:rPr>
        <w:t>Modelo de caso de uso</w:t>
      </w:r>
    </w:p>
    <w:sectPr w:rsidR="00CA1C0D" w:rsidRPr="00C85453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EEF22" w14:textId="77777777" w:rsidR="002135A8" w:rsidRDefault="002135A8">
      <w:r>
        <w:separator/>
      </w:r>
    </w:p>
  </w:endnote>
  <w:endnote w:type="continuationSeparator" w:id="0">
    <w:p w14:paraId="31AF0A5D" w14:textId="77777777" w:rsidR="002135A8" w:rsidRDefault="00213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6B8B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19D88757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5DF5630" w14:textId="77777777" w:rsidR="006A25C4" w:rsidRDefault="006A25C4">
          <w:pPr>
            <w:pStyle w:val="Rodap"/>
          </w:pPr>
          <w:r>
            <w:t>Politec Ltda.</w:t>
          </w:r>
        </w:p>
        <w:p w14:paraId="53FA4D19" w14:textId="77777777" w:rsidR="006A25C4" w:rsidRDefault="006A25C4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46CA241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6998037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22CCC16A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6DA0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00A8D9F4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125689F" w14:textId="77777777" w:rsidR="00152A9F" w:rsidRDefault="00152A9F">
          <w:pPr>
            <w:pStyle w:val="Rodap"/>
          </w:pPr>
          <w:r>
            <w:t>Politec Ltda.</w:t>
          </w:r>
        </w:p>
        <w:p w14:paraId="332B58E8" w14:textId="77777777" w:rsidR="00152A9F" w:rsidRDefault="00152A9F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0FE7827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D5428AA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68BE1119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AAB8E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260C043E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A244AB1" w14:textId="77777777" w:rsidR="00DA2E88" w:rsidRDefault="00DA2E88">
          <w:pPr>
            <w:pStyle w:val="Rodap"/>
          </w:pPr>
          <w:r>
            <w:t>Politec Ltda.</w:t>
          </w:r>
        </w:p>
        <w:p w14:paraId="4D52358D" w14:textId="77777777" w:rsidR="00DA2E88" w:rsidRDefault="00DA2E88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5DD467A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4E59181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360B7419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CDBBF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08B83AFB" w14:textId="77777777">
      <w:trPr>
        <w:cantSplit/>
      </w:trPr>
      <w:sdt>
        <w:sdtPr>
          <w:alias w:val="Gestor"/>
          <w:tag w:val=""/>
          <w:id w:val="1558433569"/>
          <w:placeholder>
            <w:docPart w:val="756188561FD64944A18F226D97EFC602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tc>
            <w:tcPr>
              <w:tcW w:w="4320" w:type="dxa"/>
            </w:tcPr>
            <w:p w14:paraId="2A86FC04" w14:textId="77777777" w:rsidR="00CA1C0D" w:rsidRDefault="006A25C4">
              <w:r>
                <w:rPr>
                  <w:lang w:val="pt-PT"/>
                </w:rPr>
                <w:t>&lt;Sigla do Projeto&gt; - &lt;Nome do Projeto&gt;</w:t>
              </w:r>
            </w:p>
          </w:tc>
        </w:sdtContent>
      </w:sdt>
      <w:tc>
        <w:tcPr>
          <w:tcW w:w="1440" w:type="dxa"/>
          <w:vAlign w:val="center"/>
        </w:tcPr>
        <w:p w14:paraId="177EDFD3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5A355E1851284C23B5962BCA9DD324B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2340" w:type="dxa"/>
              <w:vAlign w:val="center"/>
            </w:tcPr>
            <w:p w14:paraId="795D683B" w14:textId="77777777" w:rsidR="00CA1C0D" w:rsidRPr="00F22AD8" w:rsidRDefault="006A25C4">
              <w:pPr>
                <w:rPr>
                  <w:lang w:val="pt-PT"/>
                </w:rPr>
              </w:pPr>
              <w:r>
                <w:rPr>
                  <w:lang w:val="pt-PT"/>
                </w:rPr>
                <w:t>Versão &lt;X&gt;</w:t>
              </w:r>
            </w:p>
          </w:tc>
        </w:sdtContent>
      </w:sdt>
      <w:tc>
        <w:tcPr>
          <w:tcW w:w="1610" w:type="dxa"/>
          <w:vAlign w:val="center"/>
        </w:tcPr>
        <w:p w14:paraId="0F74A3AF" w14:textId="77777777"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14:paraId="1EBB70D3" w14:textId="6984499A"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A64A28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2F013" w14:textId="77777777" w:rsidR="002135A8" w:rsidRDefault="002135A8">
      <w:r>
        <w:separator/>
      </w:r>
    </w:p>
  </w:footnote>
  <w:footnote w:type="continuationSeparator" w:id="0">
    <w:p w14:paraId="3CA17F98" w14:textId="77777777" w:rsidR="002135A8" w:rsidRDefault="00213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38FB6277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407BFE82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FDF9418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6F4158DF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018C673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8pt;height:34.8pt">
                <v:imagedata r:id="rId1" o:title=""/>
              </v:shape>
              <o:OLEObject Type="Embed" ProgID="Word.Picture.8" ShapeID="_x0000_i1025" DrawAspect="Content" ObjectID="_1756097428" r:id="rId2"/>
            </w:object>
          </w:r>
        </w:p>
      </w:tc>
    </w:tr>
  </w:tbl>
  <w:p w14:paraId="1EFD4806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1F9959C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2855618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4044A9F7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25393B01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0260DA6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8pt;height:34.8pt">
                <v:imagedata r:id="rId1" o:title=""/>
              </v:shape>
              <o:OLEObject Type="Embed" ProgID="Word.Picture.8" ShapeID="_x0000_i1026" DrawAspect="Content" ObjectID="_1756097429" r:id="rId2"/>
            </w:object>
          </w:r>
        </w:p>
      </w:tc>
    </w:tr>
  </w:tbl>
  <w:p w14:paraId="5915D48C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560D35D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7953498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220F6FB5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453D26FB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58A7CCC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8pt;height:34.8pt">
                <v:imagedata r:id="rId1" o:title=""/>
              </v:shape>
              <o:OLEObject Type="Embed" ProgID="Word.Picture.8" ShapeID="_x0000_i1027" DrawAspect="Content" ObjectID="_1756097430" r:id="rId2"/>
            </w:object>
          </w:r>
        </w:p>
      </w:tc>
    </w:tr>
  </w:tbl>
  <w:p w14:paraId="53D6431B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23223A47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5AEA3D0" w14:textId="77777777"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A99322202BD04A7881BA4F664C3A73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7CF3B5B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5424CEE6" w14:textId="77777777" w:rsidR="00CA1C0D" w:rsidRDefault="00CA1C0D">
          <w:pPr>
            <w:rPr>
              <w:b/>
            </w:rPr>
          </w:pPr>
        </w:p>
      </w:tc>
    </w:tr>
  </w:tbl>
  <w:p w14:paraId="73227EC5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9811BE"/>
    <w:multiLevelType w:val="hybridMultilevel"/>
    <w:tmpl w:val="B52274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850683385">
    <w:abstractNumId w:val="5"/>
  </w:num>
  <w:num w:numId="2" w16cid:durableId="244463681">
    <w:abstractNumId w:val="7"/>
  </w:num>
  <w:num w:numId="3" w16cid:durableId="1306084248">
    <w:abstractNumId w:val="7"/>
  </w:num>
  <w:num w:numId="4" w16cid:durableId="1536116154">
    <w:abstractNumId w:val="7"/>
  </w:num>
  <w:num w:numId="5" w16cid:durableId="1325276529">
    <w:abstractNumId w:val="7"/>
  </w:num>
  <w:num w:numId="6" w16cid:durableId="1270813240">
    <w:abstractNumId w:val="1"/>
  </w:num>
  <w:num w:numId="7" w16cid:durableId="894706775">
    <w:abstractNumId w:val="0"/>
  </w:num>
  <w:num w:numId="8" w16cid:durableId="271402785">
    <w:abstractNumId w:val="3"/>
  </w:num>
  <w:num w:numId="9" w16cid:durableId="2087723131">
    <w:abstractNumId w:val="6"/>
  </w:num>
  <w:num w:numId="10" w16cid:durableId="808741161">
    <w:abstractNumId w:val="4"/>
  </w:num>
  <w:num w:numId="11" w16cid:durableId="29047690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28"/>
    <w:rsid w:val="000568CE"/>
    <w:rsid w:val="0006541F"/>
    <w:rsid w:val="000B1595"/>
    <w:rsid w:val="000B65A4"/>
    <w:rsid w:val="000E5CBC"/>
    <w:rsid w:val="00134755"/>
    <w:rsid w:val="00152A9F"/>
    <w:rsid w:val="00156BB7"/>
    <w:rsid w:val="00170C62"/>
    <w:rsid w:val="00184C3A"/>
    <w:rsid w:val="00195780"/>
    <w:rsid w:val="001F7C4D"/>
    <w:rsid w:val="002135A8"/>
    <w:rsid w:val="00271A9A"/>
    <w:rsid w:val="00280DC8"/>
    <w:rsid w:val="002C4CB3"/>
    <w:rsid w:val="0037618A"/>
    <w:rsid w:val="003D28E2"/>
    <w:rsid w:val="00412ACF"/>
    <w:rsid w:val="00424835"/>
    <w:rsid w:val="004262DA"/>
    <w:rsid w:val="00480DDC"/>
    <w:rsid w:val="0054001E"/>
    <w:rsid w:val="00572868"/>
    <w:rsid w:val="00577A27"/>
    <w:rsid w:val="00591727"/>
    <w:rsid w:val="006A25C4"/>
    <w:rsid w:val="006F3CDE"/>
    <w:rsid w:val="00706369"/>
    <w:rsid w:val="00754E2E"/>
    <w:rsid w:val="007B7D37"/>
    <w:rsid w:val="008535C4"/>
    <w:rsid w:val="008601CF"/>
    <w:rsid w:val="00866C43"/>
    <w:rsid w:val="00866F97"/>
    <w:rsid w:val="008F5C6A"/>
    <w:rsid w:val="0091283D"/>
    <w:rsid w:val="0095017F"/>
    <w:rsid w:val="00970EC6"/>
    <w:rsid w:val="0099317F"/>
    <w:rsid w:val="009B1EEF"/>
    <w:rsid w:val="009F2134"/>
    <w:rsid w:val="00A17A8E"/>
    <w:rsid w:val="00A40A69"/>
    <w:rsid w:val="00A64A28"/>
    <w:rsid w:val="00B31999"/>
    <w:rsid w:val="00B562B3"/>
    <w:rsid w:val="00B940E5"/>
    <w:rsid w:val="00BA55D0"/>
    <w:rsid w:val="00BB7C2C"/>
    <w:rsid w:val="00BD4D84"/>
    <w:rsid w:val="00C22D9B"/>
    <w:rsid w:val="00C357FE"/>
    <w:rsid w:val="00C57F62"/>
    <w:rsid w:val="00C820AE"/>
    <w:rsid w:val="00C85453"/>
    <w:rsid w:val="00CA1C0D"/>
    <w:rsid w:val="00CF37F6"/>
    <w:rsid w:val="00D675CB"/>
    <w:rsid w:val="00D77A69"/>
    <w:rsid w:val="00D82CF1"/>
    <w:rsid w:val="00DA2E88"/>
    <w:rsid w:val="00DE041A"/>
    <w:rsid w:val="00E14F8E"/>
    <w:rsid w:val="00E26429"/>
    <w:rsid w:val="00E37A72"/>
    <w:rsid w:val="00E40350"/>
    <w:rsid w:val="00E72350"/>
    <w:rsid w:val="00EB261B"/>
    <w:rsid w:val="00EE12F5"/>
    <w:rsid w:val="00EF3596"/>
    <w:rsid w:val="00F17D38"/>
    <w:rsid w:val="00F2279B"/>
    <w:rsid w:val="00F22AD8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718116"/>
  <w15:docId w15:val="{46CF27BE-91F9-42A2-AECE-71EE81F8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2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m\Downloads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1F1476096F4CD28E1D810FDE9893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13CC66-9B09-4C00-8BBA-68613115E3A5}"/>
      </w:docPartPr>
      <w:docPartBody>
        <w:p w:rsidR="00000000" w:rsidRDefault="00000000">
          <w:pPr>
            <w:pStyle w:val="821F1476096F4CD28E1D810FDE98930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A99322202BD04A7881BA4F664C3A73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413642-3512-41D6-A390-EB272DA6F15E}"/>
      </w:docPartPr>
      <w:docPartBody>
        <w:p w:rsidR="00000000" w:rsidRDefault="00000000">
          <w:pPr>
            <w:pStyle w:val="A99322202BD04A7881BA4F664C3A73A0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756188561FD64944A18F226D97EFC6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913785-08A3-47D1-9C6A-70D3AF41D378}"/>
      </w:docPartPr>
      <w:docPartBody>
        <w:p w:rsidR="00000000" w:rsidRDefault="00000000">
          <w:pPr>
            <w:pStyle w:val="756188561FD64944A18F226D97EFC602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5A355E1851284C23B5962BCA9DD324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C328AB-B0F9-41BA-AC08-06F6A7260ADB}"/>
      </w:docPartPr>
      <w:docPartBody>
        <w:p w:rsidR="00000000" w:rsidRDefault="00000000">
          <w:pPr>
            <w:pStyle w:val="5A355E1851284C23B5962BCA9DD324B1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2C"/>
    <w:rsid w:val="00AE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821F1476096F4CD28E1D810FDE989305">
    <w:name w:val="821F1476096F4CD28E1D810FDE989305"/>
  </w:style>
  <w:style w:type="paragraph" w:customStyle="1" w:styleId="A99322202BD04A7881BA4F664C3A73A0">
    <w:name w:val="A99322202BD04A7881BA4F664C3A73A0"/>
  </w:style>
  <w:style w:type="paragraph" w:customStyle="1" w:styleId="756188561FD64944A18F226D97EFC602">
    <w:name w:val="756188561FD64944A18F226D97EFC602"/>
  </w:style>
  <w:style w:type="paragraph" w:customStyle="1" w:styleId="5A355E1851284C23B5962BCA9DD324B1">
    <w:name w:val="5A355E1851284C23B5962BCA9DD324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</Template>
  <TotalTime>37</TotalTime>
  <Pages>6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&lt;Sigla do Projeto&gt; - &lt;Nome do Projeto&gt;</Manager>
  <Company/>
  <LinksUpToDate>false</LinksUpToDate>
  <CharactersWithSpaces>1994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&lt;X&gt;</dc:subject>
  <dc:creator>Igor Ivanov</dc:creator>
  <cp:lastModifiedBy>Igor Ivanov</cp:lastModifiedBy>
  <cp:revision>1</cp:revision>
  <cp:lastPrinted>2005-05-17T17:30:00Z</cp:lastPrinted>
  <dcterms:created xsi:type="dcterms:W3CDTF">2023-09-13T10:27:00Z</dcterms:created>
  <dcterms:modified xsi:type="dcterms:W3CDTF">2023-09-13T11:04:00Z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